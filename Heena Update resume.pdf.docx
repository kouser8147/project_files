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EAFE96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AC637BB" w14:textId="15FFC1B1" w:rsidR="00692703" w:rsidRPr="00CF1A49" w:rsidRDefault="006C1495" w:rsidP="00913946">
            <w:pPr>
              <w:pStyle w:val="Title"/>
            </w:pPr>
            <w:r>
              <w:t>Heena</w:t>
            </w:r>
            <w:r w:rsidR="00692703" w:rsidRPr="00CF1A49">
              <w:t xml:space="preserve"> </w:t>
            </w:r>
            <w:r w:rsidRPr="00A35CC3">
              <w:rPr>
                <w:rStyle w:val="IntenseEmphasis"/>
                <w:b w:val="0"/>
                <w:bCs/>
              </w:rPr>
              <w:t>Kouser</w:t>
            </w:r>
          </w:p>
          <w:p w14:paraId="51550315" w14:textId="1ADA9868" w:rsidR="00692703" w:rsidRPr="00CF1A49" w:rsidRDefault="006C1495" w:rsidP="00913946">
            <w:pPr>
              <w:pStyle w:val="ContactInfo"/>
              <w:contextualSpacing w:val="0"/>
            </w:pPr>
            <w:r>
              <w:t xml:space="preserve">Harihar, </w:t>
            </w:r>
            <w:proofErr w:type="spellStart"/>
            <w:r>
              <w:t>Dav</w:t>
            </w:r>
            <w:r w:rsidR="00A35CC3">
              <w:t>a</w:t>
            </w:r>
            <w:r>
              <w:t>ngere</w:t>
            </w:r>
            <w:proofErr w:type="spellEnd"/>
            <w:r>
              <w:t xml:space="preserve"> (</w:t>
            </w:r>
            <w:proofErr w:type="spellStart"/>
            <w:r>
              <w:t>Dist</w:t>
            </w:r>
            <w:proofErr w:type="spellEnd"/>
            <w:r>
              <w:t>) KA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75B59B327B7462CAA8AD2D195210BF3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+91 814 737 9536</w:t>
            </w:r>
          </w:p>
          <w:p w14:paraId="45642A19" w14:textId="56AE7314" w:rsidR="00692703" w:rsidRPr="00CF1A49" w:rsidRDefault="00CF29D1" w:rsidP="00913946">
            <w:pPr>
              <w:pStyle w:val="ContactInfoEmphasis"/>
              <w:contextualSpacing w:val="0"/>
            </w:pPr>
            <w:r>
              <w:t>h</w:t>
            </w:r>
            <w:r w:rsidR="006C1495">
              <w:t>eenakouser49@gmail.com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BAE7413A3314B8E80B88DA2A73A44C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6C1495">
              <w:t>https//www.linkedin.com/in/heena-kouser-199bb7168</w:t>
            </w:r>
          </w:p>
        </w:tc>
      </w:tr>
      <w:tr w:rsidR="009571D8" w:rsidRPr="00CF1A49" w14:paraId="67B18111" w14:textId="77777777" w:rsidTr="00692703">
        <w:tc>
          <w:tcPr>
            <w:tcW w:w="9360" w:type="dxa"/>
            <w:tcMar>
              <w:top w:w="432" w:type="dxa"/>
            </w:tcMar>
          </w:tcPr>
          <w:p w14:paraId="23A92B64" w14:textId="77777777" w:rsidR="001755A8" w:rsidRDefault="006C1495" w:rsidP="006C1495">
            <w:pPr>
              <w:contextualSpacing w:val="0"/>
              <w:jc w:val="both"/>
            </w:pPr>
            <w:r>
              <w:t xml:space="preserve">Looking for a </w:t>
            </w:r>
            <w:proofErr w:type="gramStart"/>
            <w:r>
              <w:t>full time</w:t>
            </w:r>
            <w:proofErr w:type="gramEnd"/>
            <w:r>
              <w:t xml:space="preserve"> opportunity to flourish as an expert in my profession and faster the personal and </w:t>
            </w:r>
          </w:p>
          <w:p w14:paraId="2D992873" w14:textId="0DE0F5E6" w:rsidR="006C1495" w:rsidRPr="00CF1A49" w:rsidRDefault="006C1495" w:rsidP="006C1495">
            <w:pPr>
              <w:contextualSpacing w:val="0"/>
              <w:jc w:val="both"/>
            </w:pPr>
            <w:r>
              <w:t>professional growth. I wish to use my skills in the best possible way for achieving the organizational goal.</w:t>
            </w:r>
          </w:p>
        </w:tc>
      </w:tr>
    </w:tbl>
    <w:p w14:paraId="1FB15959" w14:textId="57D26A63" w:rsidR="004E01EB" w:rsidRPr="00CF1A49" w:rsidRDefault="006C1495" w:rsidP="004E01EB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BC034CB" w14:textId="77777777" w:rsidTr="00D66A52">
        <w:tc>
          <w:tcPr>
            <w:tcW w:w="9355" w:type="dxa"/>
          </w:tcPr>
          <w:p w14:paraId="71BD5B95" w14:textId="2D4C12CB" w:rsidR="001D0BF1" w:rsidRPr="00CF1A49" w:rsidRDefault="006C1495" w:rsidP="001D0BF1">
            <w:pPr>
              <w:pStyle w:val="Heading3"/>
              <w:contextualSpacing w:val="0"/>
            </w:pPr>
            <w:r>
              <w:t>2014</w:t>
            </w:r>
            <w:r w:rsidR="001D0BF1" w:rsidRPr="00CF1A49">
              <w:t xml:space="preserve"> – </w:t>
            </w:r>
            <w:r>
              <w:t>2018</w:t>
            </w:r>
          </w:p>
          <w:p w14:paraId="086F6270" w14:textId="1B40AEFD" w:rsidR="001D0BF1" w:rsidRPr="00CF1A49" w:rsidRDefault="006C1495" w:rsidP="001D0BF1">
            <w:pPr>
              <w:pStyle w:val="Heading2"/>
              <w:contextualSpacing w:val="0"/>
            </w:pPr>
            <w:r>
              <w:t>B.E (ISE) – VISHVESWARAYA technological university</w:t>
            </w:r>
          </w:p>
          <w:p w14:paraId="3420072E" w14:textId="107F3B46" w:rsidR="001E3120" w:rsidRPr="00CF1A49" w:rsidRDefault="006C1495" w:rsidP="001D0BF1">
            <w:pPr>
              <w:contextualSpacing w:val="0"/>
            </w:pPr>
            <w:r>
              <w:t>Sri Taralabalu Jagadguru Institute of Technology – 60.7%</w:t>
            </w:r>
          </w:p>
        </w:tc>
      </w:tr>
      <w:tr w:rsidR="00F61DF9" w:rsidRPr="00CF1A49" w14:paraId="59FF0C99" w14:textId="77777777" w:rsidTr="00F61DF9">
        <w:tc>
          <w:tcPr>
            <w:tcW w:w="9355" w:type="dxa"/>
            <w:tcMar>
              <w:top w:w="216" w:type="dxa"/>
            </w:tcMar>
          </w:tcPr>
          <w:p w14:paraId="27B63BB8" w14:textId="092A60AC" w:rsidR="00F61DF9" w:rsidRPr="00CF1A49" w:rsidRDefault="000D31AA" w:rsidP="00F61DF9">
            <w:pPr>
              <w:pStyle w:val="Heading3"/>
              <w:contextualSpacing w:val="0"/>
            </w:pPr>
            <w:r>
              <w:t>2012 - 2014</w:t>
            </w:r>
          </w:p>
          <w:p w14:paraId="151DD1DF" w14:textId="5D039849" w:rsidR="00F61DF9" w:rsidRPr="00CF1A49" w:rsidRDefault="000D31AA" w:rsidP="00F61DF9">
            <w:pPr>
              <w:pStyle w:val="Heading2"/>
              <w:contextualSpacing w:val="0"/>
            </w:pPr>
            <w:r>
              <w:t>PUC (PCMB) – State Board of education</w:t>
            </w:r>
          </w:p>
          <w:p w14:paraId="44218711" w14:textId="77777777" w:rsidR="00F61DF9" w:rsidRDefault="000D31AA" w:rsidP="00F61DF9">
            <w:r>
              <w:t>DRM Govt PU College – 60.66%</w:t>
            </w:r>
          </w:p>
          <w:p w14:paraId="3384D892" w14:textId="77777777" w:rsidR="000D31AA" w:rsidRDefault="000D31AA" w:rsidP="000D31AA">
            <w:pPr>
              <w:pStyle w:val="Heading3"/>
            </w:pPr>
          </w:p>
          <w:p w14:paraId="1E953257" w14:textId="4017F92D" w:rsidR="000D31AA" w:rsidRDefault="000D31AA" w:rsidP="000D31AA">
            <w:pPr>
              <w:pStyle w:val="Heading3"/>
            </w:pPr>
            <w:r>
              <w:t>2011 – 2012</w:t>
            </w:r>
          </w:p>
          <w:p w14:paraId="58EB84FA" w14:textId="3C3871AA" w:rsidR="000D31AA" w:rsidRDefault="000D31AA" w:rsidP="000D31AA">
            <w:pPr>
              <w:pStyle w:val="Heading2"/>
            </w:pPr>
            <w:r>
              <w:t xml:space="preserve">SSLC – </w:t>
            </w:r>
            <w:r w:rsidR="00F22BA0">
              <w:t xml:space="preserve">Karnataka </w:t>
            </w:r>
            <w:r>
              <w:t>Secondary Education</w:t>
            </w:r>
            <w:r w:rsidR="00F22BA0">
              <w:t xml:space="preserve"> Examination School</w:t>
            </w:r>
          </w:p>
          <w:p w14:paraId="34090B30" w14:textId="261933B6" w:rsidR="000D31AA" w:rsidRDefault="000D31AA" w:rsidP="000D31AA">
            <w:r>
              <w:t>DRM Govt School – 70.56%</w:t>
            </w:r>
          </w:p>
        </w:tc>
      </w:tr>
    </w:tbl>
    <w:p w14:paraId="28933375" w14:textId="56CB8233" w:rsidR="00DA59AA" w:rsidRPr="00CF1A49" w:rsidRDefault="000D31AA" w:rsidP="0097790C">
      <w:pPr>
        <w:pStyle w:val="Heading1"/>
      </w:pPr>
      <w:r>
        <w:t>Project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CF1A49" w14:paraId="41A8B6D6" w14:textId="77777777" w:rsidTr="00A35CC3">
        <w:tc>
          <w:tcPr>
            <w:tcW w:w="9544" w:type="dxa"/>
          </w:tcPr>
          <w:p w14:paraId="3229DC3B" w14:textId="0066737E" w:rsidR="001D0BF1" w:rsidRPr="00CF1A49" w:rsidRDefault="000D31AA" w:rsidP="00780129">
            <w:pPr>
              <w:pStyle w:val="Heading3"/>
              <w:numPr>
                <w:ilvl w:val="0"/>
                <w:numId w:val="18"/>
              </w:numPr>
              <w:contextualSpacing w:val="0"/>
            </w:pPr>
            <w:r>
              <w:t>Engineering final</w:t>
            </w:r>
            <w:r w:rsidR="001D0BF1" w:rsidRPr="00CF1A49">
              <w:t xml:space="preserve"> </w:t>
            </w:r>
            <w:sdt>
              <w:sdtPr>
                <w:alias w:val="Enter year of school 1:"/>
                <w:tag w:val="Enter year of school 1:"/>
                <w:id w:val="871491248"/>
                <w:placeholder>
                  <w:docPart w:val="FFC99E0F1C9146D69ADD0DED5A2938A6"/>
                </w:placeholder>
                <w:temporary/>
                <w:showingPlcHdr/>
                <w15:appearance w15:val="hidden"/>
              </w:sdtPr>
              <w:sdtContent>
                <w:r w:rsidR="001D0BF1" w:rsidRPr="00CF1A49">
                  <w:t>Year</w:t>
                </w:r>
              </w:sdtContent>
            </w:sdt>
          </w:p>
          <w:p w14:paraId="0AF29D47" w14:textId="6077775B" w:rsidR="001D0BF1" w:rsidRPr="00780129" w:rsidRDefault="00780129" w:rsidP="001D0BF1">
            <w:pPr>
              <w:pStyle w:val="Heading2"/>
              <w:contextualSpacing w:val="0"/>
              <w:rPr>
                <w:sz w:val="24"/>
                <w:szCs w:val="24"/>
              </w:rPr>
            </w:pPr>
            <w:proofErr w:type="gramStart"/>
            <w:r w:rsidRPr="00780129">
              <w:rPr>
                <w:sz w:val="24"/>
                <w:szCs w:val="24"/>
              </w:rPr>
              <w:t>TITLE :</w:t>
            </w:r>
            <w:proofErr w:type="gramEnd"/>
            <w:r w:rsidRPr="00780129">
              <w:rPr>
                <w:sz w:val="24"/>
                <w:szCs w:val="24"/>
              </w:rPr>
              <w:t xml:space="preserve">  Emergency security mechanism for medical cyber physical system</w:t>
            </w:r>
          </w:p>
          <w:p w14:paraId="5F1F88C6" w14:textId="36E6A341" w:rsidR="007538DC" w:rsidRPr="00A35CC3" w:rsidRDefault="00780129" w:rsidP="007538DC">
            <w:pPr>
              <w:contextualSpacing w:val="0"/>
              <w:rPr>
                <w:color w:val="3A3A3A" w:themeColor="background2" w:themeShade="40"/>
              </w:rPr>
            </w:pPr>
            <w:proofErr w:type="gramStart"/>
            <w:r w:rsidRPr="00A35CC3">
              <w:rPr>
                <w:b/>
                <w:bCs/>
                <w:color w:val="3A3A3A" w:themeColor="background2" w:themeShade="40"/>
              </w:rPr>
              <w:t>Description :</w:t>
            </w:r>
            <w:proofErr w:type="gramEnd"/>
            <w:r w:rsidRPr="00A35CC3">
              <w:rPr>
                <w:color w:val="3A3A3A" w:themeColor="background2" w:themeShade="40"/>
              </w:rPr>
              <w:t xml:space="preserve"> </w:t>
            </w:r>
            <w:r w:rsidR="003C5831" w:rsidRPr="00A35CC3">
              <w:rPr>
                <w:color w:val="3A3A3A" w:themeColor="background2" w:themeShade="40"/>
              </w:rPr>
              <w:t>It is an implementation of a prototype for monitoring the basic vitals using a IOT device and a mobile operating on an Android Operating System.</w:t>
            </w:r>
          </w:p>
          <w:p w14:paraId="39746CEE" w14:textId="77777777" w:rsidR="00780129" w:rsidRDefault="00780129" w:rsidP="007538DC">
            <w:pPr>
              <w:contextualSpacing w:val="0"/>
            </w:pPr>
          </w:p>
          <w:p w14:paraId="7FBC4B9E" w14:textId="6F48160B" w:rsidR="00780129" w:rsidRPr="00780129" w:rsidRDefault="00780129" w:rsidP="00780129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4"/>
                <w:szCs w:val="24"/>
              </w:rPr>
            </w:pPr>
            <w:r w:rsidRPr="00780129">
              <w:rPr>
                <w:b/>
                <w:bCs/>
                <w:sz w:val="24"/>
                <w:szCs w:val="24"/>
              </w:rPr>
              <w:t>J</w:t>
            </w:r>
            <w:r>
              <w:rPr>
                <w:b/>
                <w:bCs/>
                <w:sz w:val="24"/>
                <w:szCs w:val="24"/>
              </w:rPr>
              <w:t>SPIDER</w:t>
            </w:r>
            <w:r w:rsidRPr="00780129">
              <w:rPr>
                <w:b/>
                <w:bCs/>
                <w:sz w:val="24"/>
                <w:szCs w:val="24"/>
              </w:rPr>
              <w:t xml:space="preserve"> Mini Project</w:t>
            </w:r>
          </w:p>
          <w:p w14:paraId="00C8FAFE" w14:textId="6BB261AA" w:rsidR="00780129" w:rsidRPr="00A35CC3" w:rsidRDefault="00780129" w:rsidP="00A35CC3">
            <w:pPr>
              <w:pStyle w:val="NormalWeb"/>
              <w:shd w:val="clear" w:color="auto" w:fill="E8F2FE"/>
              <w:jc w:val="both"/>
              <w:rPr>
                <w:rFonts w:ascii="Consolas" w:eastAsia="Times New Roman" w:hAnsi="Consolas"/>
                <w:b/>
                <w:bCs/>
                <w:color w:val="1D824C" w:themeColor="accent1"/>
                <w:lang w:val="en-IN" w:eastAsia="en-IN"/>
              </w:rPr>
            </w:pPr>
            <w:proofErr w:type="gramStart"/>
            <w:r w:rsidRPr="00A35CC3">
              <w:rPr>
                <w:rFonts w:asciiTheme="minorHAnsi" w:hAnsiTheme="minorHAnsi" w:cstheme="minorHAnsi"/>
                <w:b/>
                <w:bCs/>
                <w:color w:val="1D824C" w:themeColor="accent1"/>
              </w:rPr>
              <w:t>TITLE</w:t>
            </w:r>
            <w:r w:rsidRPr="00A35CC3">
              <w:rPr>
                <w:b/>
                <w:bCs/>
                <w:color w:val="1D824C" w:themeColor="accent1"/>
              </w:rPr>
              <w:t xml:space="preserve"> :</w:t>
            </w:r>
            <w:proofErr w:type="gramEnd"/>
            <w:r w:rsidRPr="00A35CC3">
              <w:rPr>
                <w:b/>
                <w:bCs/>
                <w:color w:val="1D824C" w:themeColor="accent1"/>
              </w:rPr>
              <w:t xml:space="preserve"> </w:t>
            </w:r>
            <w:r w:rsidRPr="00A35CC3">
              <w:rPr>
                <w:rFonts w:ascii="Consolas" w:eastAsia="Times New Roman" w:hAnsi="Consolas"/>
                <w:b/>
                <w:bCs/>
                <w:color w:val="1D824C" w:themeColor="accent1"/>
                <w:lang w:val="en-IN" w:eastAsia="en-IN"/>
              </w:rPr>
              <w:t>USER MANAGEMENT SYSTEM USING JAVA AND SPRINGBOOT FRAMEWORK</w:t>
            </w:r>
          </w:p>
          <w:p w14:paraId="6293230C" w14:textId="4567C7F6" w:rsidR="00780129" w:rsidRPr="00A35CC3" w:rsidRDefault="00780129" w:rsidP="00A35CC3">
            <w:pPr>
              <w:pStyle w:val="NormalWeb"/>
              <w:shd w:val="clear" w:color="auto" w:fill="E8F2FE"/>
              <w:jc w:val="both"/>
              <w:rPr>
                <w:rFonts w:asciiTheme="minorHAnsi" w:eastAsia="Times New Roman" w:hAnsiTheme="minorHAnsi" w:cstheme="minorHAnsi"/>
                <w:color w:val="3A3A3A" w:themeColor="background2" w:themeShade="40"/>
                <w:sz w:val="22"/>
                <w:szCs w:val="22"/>
                <w:lang w:val="en-IN" w:eastAsia="en-IN"/>
              </w:rPr>
            </w:pPr>
            <w:r w:rsidRPr="00A35CC3">
              <w:rPr>
                <w:rFonts w:asciiTheme="minorHAnsi" w:eastAsia="Times New Roman" w:hAnsiTheme="minorHAnsi" w:cstheme="minorHAnsi"/>
                <w:b/>
                <w:bCs/>
                <w:color w:val="3A3A3A" w:themeColor="background2" w:themeShade="40"/>
                <w:sz w:val="22"/>
                <w:szCs w:val="22"/>
                <w:lang w:val="en-IN" w:eastAsia="en-IN"/>
              </w:rPr>
              <w:t>Description:</w:t>
            </w:r>
            <w:r w:rsidRPr="00A35CC3">
              <w:rPr>
                <w:rFonts w:asciiTheme="minorHAnsi" w:eastAsia="Times New Roman" w:hAnsiTheme="minorHAnsi" w:cstheme="minorHAnsi"/>
                <w:color w:val="3A3A3A" w:themeColor="background2" w:themeShade="40"/>
                <w:sz w:val="22"/>
                <w:szCs w:val="22"/>
                <w:lang w:val="en-IN" w:eastAsia="en-IN"/>
              </w:rPr>
              <w:t xml:space="preserve"> this is a </w:t>
            </w:r>
            <w:proofErr w:type="gramStart"/>
            <w:r w:rsidRPr="00A35CC3">
              <w:rPr>
                <w:rFonts w:asciiTheme="minorHAnsi" w:eastAsia="Times New Roman" w:hAnsiTheme="minorHAnsi" w:cstheme="minorHAnsi"/>
                <w:color w:val="3A3A3A" w:themeColor="background2" w:themeShade="40"/>
                <w:sz w:val="22"/>
                <w:szCs w:val="22"/>
                <w:lang w:val="en-IN" w:eastAsia="en-IN"/>
              </w:rPr>
              <w:t>java based</w:t>
            </w:r>
            <w:proofErr w:type="gramEnd"/>
            <w:r w:rsidRPr="00A35CC3">
              <w:rPr>
                <w:rFonts w:asciiTheme="minorHAnsi" w:eastAsia="Times New Roman" w:hAnsiTheme="minorHAnsi" w:cstheme="minorHAnsi"/>
                <w:color w:val="3A3A3A" w:themeColor="background2" w:themeShade="40"/>
                <w:sz w:val="22"/>
                <w:szCs w:val="22"/>
                <w:lang w:val="en-IN" w:eastAsia="en-IN"/>
              </w:rPr>
              <w:t xml:space="preserve"> backend application developed using </w:t>
            </w:r>
            <w:r w:rsidRPr="00A35CC3">
              <w:rPr>
                <w:rFonts w:asciiTheme="minorHAnsi" w:eastAsia="Times New Roman" w:hAnsiTheme="minorHAnsi" w:cstheme="minorHAnsi"/>
                <w:color w:val="3A3A3A" w:themeColor="background2" w:themeShade="40"/>
                <w:sz w:val="22"/>
                <w:szCs w:val="22"/>
                <w:u w:val="single"/>
                <w:lang w:val="en-IN" w:eastAsia="en-IN"/>
              </w:rPr>
              <w:t xml:space="preserve">Spring </w:t>
            </w:r>
            <w:r w:rsidRPr="00A35CC3">
              <w:rPr>
                <w:rFonts w:asciiTheme="minorHAnsi" w:eastAsia="Times New Roman" w:hAnsiTheme="minorHAnsi" w:cstheme="minorHAnsi"/>
                <w:color w:val="3A3A3A" w:themeColor="background2" w:themeShade="40"/>
                <w:sz w:val="22"/>
                <w:szCs w:val="22"/>
                <w:lang w:val="en-IN" w:eastAsia="en-IN"/>
              </w:rPr>
              <w:t xml:space="preserve">boot Framework. This application stores all the user information in a database. Using this </w:t>
            </w:r>
            <w:proofErr w:type="gramStart"/>
            <w:r w:rsidRPr="00A35CC3">
              <w:rPr>
                <w:rFonts w:asciiTheme="minorHAnsi" w:eastAsia="Times New Roman" w:hAnsiTheme="minorHAnsi" w:cstheme="minorHAnsi"/>
                <w:color w:val="3A3A3A" w:themeColor="background2" w:themeShade="40"/>
                <w:sz w:val="22"/>
                <w:szCs w:val="22"/>
                <w:lang w:val="en-IN" w:eastAsia="en-IN"/>
              </w:rPr>
              <w:t>application</w:t>
            </w:r>
            <w:proofErr w:type="gramEnd"/>
            <w:r w:rsidRPr="00A35CC3">
              <w:rPr>
                <w:rFonts w:asciiTheme="minorHAnsi" w:eastAsia="Times New Roman" w:hAnsiTheme="minorHAnsi" w:cstheme="minorHAnsi"/>
                <w:color w:val="3A3A3A" w:themeColor="background2" w:themeShade="40"/>
                <w:sz w:val="22"/>
                <w:szCs w:val="22"/>
                <w:lang w:val="en-IN" w:eastAsia="en-IN"/>
              </w:rPr>
              <w:t xml:space="preserve"> it is easy to search, Update, Delete and retrieve any user details by just entering user id.</w:t>
            </w:r>
          </w:p>
          <w:p w14:paraId="3EDA3819" w14:textId="1F6AA2B1" w:rsidR="00780129" w:rsidRPr="00A35CC3" w:rsidRDefault="00780129" w:rsidP="00A35CC3">
            <w:pPr>
              <w:pStyle w:val="NormalWeb"/>
              <w:shd w:val="clear" w:color="auto" w:fill="E8F2FE"/>
              <w:jc w:val="both"/>
              <w:rPr>
                <w:rFonts w:asciiTheme="minorHAnsi" w:eastAsia="Times New Roman" w:hAnsiTheme="minorHAnsi" w:cstheme="minorHAnsi"/>
                <w:color w:val="3A3A3A" w:themeColor="background2" w:themeShade="40"/>
                <w:sz w:val="22"/>
                <w:szCs w:val="22"/>
                <w:lang w:val="en-IN" w:eastAsia="en-IN"/>
              </w:rPr>
            </w:pPr>
            <w:r w:rsidRPr="00A35CC3">
              <w:rPr>
                <w:rFonts w:asciiTheme="minorHAnsi" w:eastAsia="Times New Roman" w:hAnsiTheme="minorHAnsi" w:cstheme="minorHAnsi"/>
                <w:color w:val="3A3A3A" w:themeColor="background2" w:themeShade="40"/>
                <w:sz w:val="22"/>
                <w:szCs w:val="22"/>
                <w:lang w:val="en-IN" w:eastAsia="en-IN"/>
              </w:rPr>
              <w:t>the application is developed in java using Spring boot framework and database used is MySQL. The application is tested using POSTMAN API</w:t>
            </w:r>
          </w:p>
          <w:p w14:paraId="1888581B" w14:textId="39519620" w:rsidR="00780129" w:rsidRPr="00CF1A49" w:rsidRDefault="00780129" w:rsidP="00780129">
            <w:pPr>
              <w:ind w:left="360"/>
            </w:pPr>
          </w:p>
        </w:tc>
      </w:tr>
      <w:tr w:rsidR="00F61DF9" w:rsidRPr="00CF1A49" w14:paraId="5AAB4F95" w14:textId="77777777" w:rsidTr="00A35CC3">
        <w:tc>
          <w:tcPr>
            <w:tcW w:w="9544" w:type="dxa"/>
            <w:tcMar>
              <w:top w:w="216" w:type="dxa"/>
            </w:tcMar>
          </w:tcPr>
          <w:p w14:paraId="570AF6CF" w14:textId="2FE182B1" w:rsidR="00F61DF9" w:rsidRDefault="00F61DF9" w:rsidP="00F61DF9"/>
        </w:tc>
      </w:tr>
    </w:tbl>
    <w:p w14:paraId="7918EA55" w14:textId="23FEBA82" w:rsidR="00486277" w:rsidRDefault="003C5831" w:rsidP="00486277">
      <w:pPr>
        <w:pStyle w:val="Heading1"/>
      </w:pPr>
      <w:r>
        <w:t>Certifications</w:t>
      </w:r>
    </w:p>
    <w:p w14:paraId="7E45CABD" w14:textId="781333CC" w:rsidR="003C5831" w:rsidRDefault="003C5831" w:rsidP="003C5831">
      <w:pPr>
        <w:pStyle w:val="Heading2"/>
      </w:pPr>
      <w:r>
        <w:t>Jspiders</w:t>
      </w:r>
    </w:p>
    <w:p w14:paraId="13B71F75" w14:textId="106B276D" w:rsidR="003C5831" w:rsidRPr="00CF1A49" w:rsidRDefault="003C5831" w:rsidP="003C5831">
      <w:r>
        <w:tab/>
        <w:t xml:space="preserve">Pursuing the course from JSpiders on Java FullStack which includes Java, Database, and Front-End technologies. </w:t>
      </w:r>
    </w:p>
    <w:p w14:paraId="1974DC1F" w14:textId="2F751BBE" w:rsidR="00AD782D" w:rsidRDefault="003C5831" w:rsidP="0062312F">
      <w:pPr>
        <w:pStyle w:val="Heading1"/>
      </w:pPr>
      <w:r>
        <w:lastRenderedPageBreak/>
        <w:t>Skills</w:t>
      </w:r>
    </w:p>
    <w:p w14:paraId="3AB624B6" w14:textId="120091A2" w:rsidR="003C5831" w:rsidRDefault="00780129" w:rsidP="003C5831">
      <w:pPr>
        <w:pStyle w:val="Heading2"/>
      </w:pPr>
      <w:r>
        <w:t xml:space="preserve">core </w:t>
      </w:r>
      <w:r w:rsidR="003C5831">
        <w:t>Java</w:t>
      </w:r>
    </w:p>
    <w:p w14:paraId="0662D8B7" w14:textId="0FBA5DC9" w:rsidR="003C5831" w:rsidRPr="003C5831" w:rsidRDefault="003C5831" w:rsidP="003C5831">
      <w:pPr>
        <w:rPr>
          <w:b/>
          <w:bCs/>
        </w:rPr>
      </w:pPr>
      <w:r>
        <w:t xml:space="preserve">    </w:t>
      </w:r>
      <w:r w:rsidRPr="003C5831">
        <w:rPr>
          <w:b/>
          <w:bCs/>
        </w:rPr>
        <w:t>Basics</w:t>
      </w:r>
      <w:r>
        <w:rPr>
          <w:b/>
          <w:bCs/>
        </w:rPr>
        <w:t xml:space="preserve"> o</w:t>
      </w:r>
      <w:r w:rsidRPr="003C5831">
        <w:rPr>
          <w:b/>
          <w:bCs/>
        </w:rPr>
        <w:t>f Java</w:t>
      </w:r>
    </w:p>
    <w:p w14:paraId="332D5526" w14:textId="4B1C74EE" w:rsidR="00B51D1B" w:rsidRDefault="003C5831" w:rsidP="006E1507">
      <w:r>
        <w:tab/>
        <w:t>Data type, Operators, Variables, Control flow Statements</w:t>
      </w:r>
    </w:p>
    <w:p w14:paraId="55E695EE" w14:textId="77777777" w:rsidR="00787BFD" w:rsidRDefault="003C5831" w:rsidP="006E1507">
      <w:r>
        <w:t xml:space="preserve">    </w:t>
      </w:r>
    </w:p>
    <w:p w14:paraId="08C0E81F" w14:textId="77777777" w:rsidR="00787BFD" w:rsidRDefault="00787BFD" w:rsidP="006E1507"/>
    <w:p w14:paraId="1DBE9918" w14:textId="2F578EE3" w:rsidR="003C5831" w:rsidRPr="00787BFD" w:rsidRDefault="00787BFD" w:rsidP="00787BFD">
      <w:pPr>
        <w:rPr>
          <w:b/>
          <w:bCs/>
        </w:rPr>
      </w:pPr>
      <w:r>
        <w:t xml:space="preserve">    </w:t>
      </w:r>
      <w:r w:rsidR="003C5831" w:rsidRPr="00787BFD">
        <w:rPr>
          <w:b/>
          <w:bCs/>
        </w:rPr>
        <w:t>Fundamentals of Java</w:t>
      </w:r>
    </w:p>
    <w:p w14:paraId="6B3FCF05" w14:textId="307EBEFE" w:rsidR="003C5831" w:rsidRDefault="003C5831" w:rsidP="006E1507">
      <w:r>
        <w:tab/>
        <w:t xml:space="preserve">Methods, Constructors, </w:t>
      </w:r>
      <w:r w:rsidR="00780129">
        <w:t>Access Modifiers</w:t>
      </w:r>
    </w:p>
    <w:p w14:paraId="0971E63A" w14:textId="124F1D14" w:rsidR="00780129" w:rsidRDefault="00780129" w:rsidP="006E1507">
      <w:r>
        <w:tab/>
        <w:t>Arrays,Strings,Exception Handling</w:t>
      </w:r>
    </w:p>
    <w:p w14:paraId="306B743C" w14:textId="77777777" w:rsidR="00787BFD" w:rsidRDefault="00787BFD" w:rsidP="006E1507"/>
    <w:p w14:paraId="2BE5BB22" w14:textId="2ECF511B" w:rsidR="003C5831" w:rsidRPr="00787BFD" w:rsidRDefault="003C5831" w:rsidP="006E1507">
      <w:pPr>
        <w:rPr>
          <w:b/>
          <w:bCs/>
        </w:rPr>
      </w:pPr>
      <w:r>
        <w:t xml:space="preserve">    </w:t>
      </w:r>
      <w:r w:rsidRPr="00787BFD">
        <w:rPr>
          <w:b/>
          <w:bCs/>
        </w:rPr>
        <w:t>OOPS Concepts</w:t>
      </w:r>
    </w:p>
    <w:p w14:paraId="626756FE" w14:textId="7970CB56" w:rsidR="003C5831" w:rsidRDefault="003C5831" w:rsidP="006E1507">
      <w:r>
        <w:tab/>
        <w:t>Encapsulation, Inheritance, Abstraction</w:t>
      </w:r>
      <w:r w:rsidR="00750AFB">
        <w:t>, and</w:t>
      </w:r>
      <w:r>
        <w:t xml:space="preserve"> Polymorphism</w:t>
      </w:r>
    </w:p>
    <w:p w14:paraId="7735A750" w14:textId="44B8FA92" w:rsidR="00C6033A" w:rsidRDefault="00C6033A" w:rsidP="006E1507">
      <w:r>
        <w:t xml:space="preserve">   </w:t>
      </w:r>
    </w:p>
    <w:p w14:paraId="07717A13" w14:textId="760171FC" w:rsidR="00C6033A" w:rsidRDefault="00C6033A" w:rsidP="006E1507">
      <w:pPr>
        <w:rPr>
          <w:b/>
          <w:bCs/>
        </w:rPr>
      </w:pPr>
      <w:r>
        <w:t xml:space="preserve">    </w:t>
      </w:r>
      <w:r w:rsidRPr="00C6033A">
        <w:rPr>
          <w:b/>
          <w:bCs/>
        </w:rPr>
        <w:t>Collection</w:t>
      </w:r>
      <w:r w:rsidR="00780129">
        <w:rPr>
          <w:b/>
          <w:bCs/>
        </w:rPr>
        <w:t xml:space="preserve"> Framework</w:t>
      </w:r>
    </w:p>
    <w:p w14:paraId="0261D662" w14:textId="1FEA8E85" w:rsidR="00C6033A" w:rsidRDefault="00C6033A" w:rsidP="006E1507">
      <w:r>
        <w:rPr>
          <w:b/>
          <w:bCs/>
        </w:rPr>
        <w:tab/>
      </w:r>
      <w:r>
        <w:t>List, Queue and Set</w:t>
      </w:r>
    </w:p>
    <w:p w14:paraId="6755BD6E" w14:textId="5E214859" w:rsidR="00C6033A" w:rsidRPr="00780129" w:rsidRDefault="00C6033A" w:rsidP="006E1507">
      <w:r>
        <w:t xml:space="preserve">   </w:t>
      </w:r>
    </w:p>
    <w:p w14:paraId="18CCD35B" w14:textId="77777777" w:rsidR="00780129" w:rsidRPr="00A35CC3" w:rsidRDefault="00780129" w:rsidP="00780129">
      <w:pPr>
        <w:rPr>
          <w:b/>
          <w:bCs/>
          <w:color w:val="1D824C" w:themeColor="accent1"/>
          <w:sz w:val="32"/>
          <w:szCs w:val="32"/>
        </w:rPr>
      </w:pPr>
      <w:r w:rsidRPr="00A35CC3">
        <w:rPr>
          <w:b/>
          <w:bCs/>
          <w:color w:val="1D824C" w:themeColor="accent1"/>
          <w:sz w:val="32"/>
          <w:szCs w:val="32"/>
        </w:rPr>
        <w:t xml:space="preserve">Advance </w:t>
      </w:r>
      <w:proofErr w:type="gramStart"/>
      <w:r w:rsidRPr="00A35CC3">
        <w:rPr>
          <w:b/>
          <w:bCs/>
          <w:color w:val="1D824C" w:themeColor="accent1"/>
          <w:sz w:val="32"/>
          <w:szCs w:val="32"/>
        </w:rPr>
        <w:t>java :</w:t>
      </w:r>
      <w:proofErr w:type="gramEnd"/>
    </w:p>
    <w:p w14:paraId="5FAFC14D" w14:textId="3B5A2052" w:rsidR="00780129" w:rsidRPr="00A35CC3" w:rsidRDefault="00780129" w:rsidP="00780129">
      <w:pPr>
        <w:rPr>
          <w:b/>
          <w:bCs/>
          <w:color w:val="1D824C" w:themeColor="accent1"/>
          <w:sz w:val="24"/>
          <w:szCs w:val="24"/>
        </w:rPr>
      </w:pPr>
      <w:r w:rsidRPr="00A35CC3">
        <w:rPr>
          <w:b/>
          <w:bCs/>
          <w:color w:val="1D824C" w:themeColor="accent1"/>
          <w:sz w:val="24"/>
          <w:szCs w:val="24"/>
        </w:rPr>
        <w:t>i.J2</w:t>
      </w:r>
      <w:proofErr w:type="gramStart"/>
      <w:r w:rsidRPr="00A35CC3">
        <w:rPr>
          <w:b/>
          <w:bCs/>
          <w:color w:val="1D824C" w:themeColor="accent1"/>
          <w:sz w:val="24"/>
          <w:szCs w:val="24"/>
        </w:rPr>
        <w:t>EE :</w:t>
      </w:r>
      <w:proofErr w:type="gramEnd"/>
    </w:p>
    <w:p w14:paraId="3ABAE7FE" w14:textId="3255D0EF" w:rsidR="00780129" w:rsidRPr="00A35CC3" w:rsidRDefault="00780129" w:rsidP="00780129">
      <w:pPr>
        <w:pStyle w:val="ListParagraph"/>
        <w:numPr>
          <w:ilvl w:val="0"/>
          <w:numId w:val="14"/>
        </w:numPr>
        <w:shd w:val="clear" w:color="auto" w:fill="E8F2FE"/>
        <w:spacing w:before="100" w:beforeAutospacing="1" w:after="100" w:afterAutospacing="1"/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</w:pPr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>Good understanding of JDBC API</w:t>
      </w:r>
    </w:p>
    <w:p w14:paraId="2BC17424" w14:textId="44CC9FC2" w:rsidR="00780129" w:rsidRPr="00A35CC3" w:rsidRDefault="00780129" w:rsidP="00780129">
      <w:pPr>
        <w:pStyle w:val="ListParagraph"/>
        <w:numPr>
          <w:ilvl w:val="0"/>
          <w:numId w:val="14"/>
        </w:numPr>
        <w:shd w:val="clear" w:color="auto" w:fill="E8F2FE"/>
        <w:spacing w:before="100" w:beforeAutospacing="1" w:after="100" w:afterAutospacing="1"/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</w:pPr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>Proficient knowledge in connecting java Application with database using JDBC drivers</w:t>
      </w:r>
    </w:p>
    <w:p w14:paraId="23D297B0" w14:textId="68F48D45" w:rsidR="00780129" w:rsidRPr="00A35CC3" w:rsidRDefault="00780129" w:rsidP="00780129">
      <w:pPr>
        <w:pStyle w:val="ListParagraph"/>
        <w:numPr>
          <w:ilvl w:val="0"/>
          <w:numId w:val="14"/>
        </w:numPr>
        <w:shd w:val="clear" w:color="auto" w:fill="E8F2FE"/>
        <w:spacing w:before="100" w:beforeAutospacing="1" w:after="100" w:afterAutospacing="1"/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</w:pPr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>Good understanding of performing CRUD operations using JDBC API</w:t>
      </w:r>
    </w:p>
    <w:p w14:paraId="646D71A6" w14:textId="0C8127D1" w:rsidR="00780129" w:rsidRPr="00A35CC3" w:rsidRDefault="00780129" w:rsidP="00780129">
      <w:pPr>
        <w:pStyle w:val="ListParagraph"/>
        <w:numPr>
          <w:ilvl w:val="0"/>
          <w:numId w:val="14"/>
        </w:numPr>
        <w:shd w:val="clear" w:color="auto" w:fill="E8F2FE"/>
        <w:spacing w:before="100" w:beforeAutospacing="1" w:after="100" w:afterAutospacing="1"/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</w:pPr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>Good knowledge of creating web Application using servlet API</w:t>
      </w:r>
    </w:p>
    <w:p w14:paraId="1A0CC753" w14:textId="748A354E" w:rsidR="00780129" w:rsidRPr="00A35CC3" w:rsidRDefault="00780129" w:rsidP="00780129">
      <w:pPr>
        <w:pStyle w:val="ListParagraph"/>
        <w:numPr>
          <w:ilvl w:val="0"/>
          <w:numId w:val="14"/>
        </w:numPr>
        <w:shd w:val="clear" w:color="auto" w:fill="E8F2FE"/>
        <w:spacing w:before="100" w:beforeAutospacing="1" w:after="100" w:afterAutospacing="1"/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</w:pPr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 xml:space="preserve">Good knowledge in server side development using </w:t>
      </w:r>
      <w:proofErr w:type="gramStart"/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>JSP,SERVLETS</w:t>
      </w:r>
      <w:proofErr w:type="gramEnd"/>
    </w:p>
    <w:p w14:paraId="525516E2" w14:textId="19C36E0F" w:rsidR="00780129" w:rsidRPr="00A35CC3" w:rsidRDefault="00780129" w:rsidP="00780129">
      <w:pPr>
        <w:pStyle w:val="ListParagraph"/>
        <w:numPr>
          <w:ilvl w:val="0"/>
          <w:numId w:val="14"/>
        </w:numPr>
        <w:shd w:val="clear" w:color="auto" w:fill="E8F2FE"/>
        <w:spacing w:before="100" w:beforeAutospacing="1" w:after="100" w:afterAutospacing="1"/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</w:pPr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>Good understanding of JSP tags</w:t>
      </w:r>
    </w:p>
    <w:p w14:paraId="65402A5F" w14:textId="14660F78" w:rsidR="00780129" w:rsidRPr="00A35CC3" w:rsidRDefault="00780129" w:rsidP="00780129">
      <w:pPr>
        <w:rPr>
          <w:b/>
          <w:bCs/>
          <w:color w:val="1D824C" w:themeColor="accent1"/>
          <w:sz w:val="24"/>
          <w:szCs w:val="24"/>
        </w:rPr>
      </w:pPr>
      <w:r w:rsidRPr="00A35CC3">
        <w:rPr>
          <w:b/>
          <w:bCs/>
          <w:color w:val="1D824C" w:themeColor="accent1"/>
          <w:sz w:val="24"/>
          <w:szCs w:val="24"/>
        </w:rPr>
        <w:t>ii. Java Frameworks:</w:t>
      </w:r>
    </w:p>
    <w:p w14:paraId="527B5A8E" w14:textId="0E567F3E" w:rsidR="00780129" w:rsidRPr="00A35CC3" w:rsidRDefault="00780129" w:rsidP="00780129">
      <w:pPr>
        <w:pStyle w:val="ListParagraph"/>
        <w:numPr>
          <w:ilvl w:val="0"/>
          <w:numId w:val="16"/>
        </w:numPr>
        <w:shd w:val="clear" w:color="auto" w:fill="E8F2FE"/>
        <w:spacing w:before="100" w:beforeAutospacing="1" w:after="100" w:afterAutospacing="1"/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</w:pPr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>Good understanding of Hibernate JPA framework</w:t>
      </w:r>
    </w:p>
    <w:p w14:paraId="5A8BD8C4" w14:textId="492BA9A3" w:rsidR="00780129" w:rsidRPr="00A35CC3" w:rsidRDefault="00780129" w:rsidP="00780129">
      <w:pPr>
        <w:pStyle w:val="ListParagraph"/>
        <w:numPr>
          <w:ilvl w:val="0"/>
          <w:numId w:val="16"/>
        </w:numPr>
        <w:shd w:val="clear" w:color="auto" w:fill="E8F2FE"/>
        <w:spacing w:before="100" w:beforeAutospacing="1" w:after="100" w:afterAutospacing="1"/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</w:pPr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>Knowledge on performing CRUD operations using hibernate</w:t>
      </w:r>
    </w:p>
    <w:p w14:paraId="73B44896" w14:textId="1758CCDE" w:rsidR="00780129" w:rsidRPr="00A35CC3" w:rsidRDefault="00780129" w:rsidP="00780129">
      <w:pPr>
        <w:pStyle w:val="ListParagraph"/>
        <w:numPr>
          <w:ilvl w:val="0"/>
          <w:numId w:val="16"/>
        </w:numPr>
        <w:shd w:val="clear" w:color="auto" w:fill="E8F2FE"/>
        <w:spacing w:before="100" w:beforeAutospacing="1" w:after="100" w:afterAutospacing="1"/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</w:pPr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>demonstrable knowledge of Spring Boot Framework</w:t>
      </w:r>
    </w:p>
    <w:p w14:paraId="0D0A3163" w14:textId="5740FFEB" w:rsidR="00780129" w:rsidRPr="00A35CC3" w:rsidRDefault="00780129" w:rsidP="00780129">
      <w:pPr>
        <w:pStyle w:val="ListParagraph"/>
        <w:numPr>
          <w:ilvl w:val="0"/>
          <w:numId w:val="16"/>
        </w:numPr>
        <w:shd w:val="clear" w:color="auto" w:fill="E8F2FE"/>
        <w:spacing w:before="100" w:beforeAutospacing="1" w:after="100" w:afterAutospacing="1"/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</w:pPr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>good understanding of spring IOC container</w:t>
      </w:r>
    </w:p>
    <w:p w14:paraId="33944989" w14:textId="5DA9E9CC" w:rsidR="00780129" w:rsidRPr="00A35CC3" w:rsidRDefault="00780129" w:rsidP="00780129">
      <w:pPr>
        <w:pStyle w:val="ListParagraph"/>
        <w:numPr>
          <w:ilvl w:val="0"/>
          <w:numId w:val="16"/>
        </w:numPr>
        <w:shd w:val="clear" w:color="auto" w:fill="E8F2FE"/>
        <w:spacing w:before="100" w:beforeAutospacing="1" w:after="100" w:afterAutospacing="1"/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</w:pPr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 xml:space="preserve">efficient knowledge on designing and building backend </w:t>
      </w:r>
      <w:proofErr w:type="gramStart"/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>java based</w:t>
      </w:r>
      <w:proofErr w:type="gramEnd"/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 xml:space="preserve"> applications using spring Boot</w:t>
      </w:r>
    </w:p>
    <w:p w14:paraId="1D9E8FD2" w14:textId="725BA710" w:rsidR="00A35CC3" w:rsidRPr="00A35CC3" w:rsidRDefault="00780129" w:rsidP="00C6033A">
      <w:pPr>
        <w:pStyle w:val="ListParagraph"/>
        <w:numPr>
          <w:ilvl w:val="0"/>
          <w:numId w:val="16"/>
        </w:numPr>
        <w:shd w:val="clear" w:color="auto" w:fill="E8F2FE"/>
        <w:spacing w:before="100" w:beforeAutospacing="1" w:after="100" w:afterAutospacing="1"/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</w:pPr>
      <w:r w:rsidRPr="00A35CC3">
        <w:rPr>
          <w:rFonts w:eastAsia="Times New Roman" w:cstheme="minorHAnsi"/>
          <w:color w:val="3A3A3A" w:themeColor="background2" w:themeShade="40"/>
          <w:sz w:val="24"/>
          <w:szCs w:val="24"/>
          <w:lang w:val="en-IN" w:eastAsia="en-IN"/>
        </w:rPr>
        <w:t>good understanding of testing a spring Boot application using POSTMAN app</w:t>
      </w:r>
    </w:p>
    <w:p w14:paraId="63098529" w14:textId="3DD13301" w:rsidR="00C6033A" w:rsidRDefault="00C6033A" w:rsidP="00C6033A">
      <w:pPr>
        <w:pStyle w:val="Heading2"/>
      </w:pPr>
      <w:r>
        <w:t>MySQL – operations</w:t>
      </w:r>
    </w:p>
    <w:p w14:paraId="35C6EEA0" w14:textId="7F344579" w:rsidR="00C6033A" w:rsidRDefault="00C6033A" w:rsidP="00C6033A">
      <w:pPr>
        <w:ind w:firstLine="720"/>
      </w:pPr>
      <w:r>
        <w:t>DDL and DML Commands</w:t>
      </w:r>
    </w:p>
    <w:p w14:paraId="135A3051" w14:textId="6CC6C7E4" w:rsidR="00C6033A" w:rsidRDefault="00C6033A" w:rsidP="00C6033A">
      <w:pPr>
        <w:ind w:firstLine="720"/>
      </w:pPr>
      <w:r>
        <w:t>Operators</w:t>
      </w:r>
    </w:p>
    <w:p w14:paraId="20EF7A3B" w14:textId="2FBB90F0" w:rsidR="00C6033A" w:rsidRDefault="00C6033A" w:rsidP="00C6033A">
      <w:pPr>
        <w:ind w:firstLine="720"/>
      </w:pPr>
      <w:r>
        <w:t>Functions</w:t>
      </w:r>
    </w:p>
    <w:p w14:paraId="49B41D48" w14:textId="18DCCB27" w:rsidR="00C6033A" w:rsidRDefault="00C6033A" w:rsidP="00C6033A">
      <w:pPr>
        <w:ind w:firstLine="720"/>
      </w:pPr>
      <w:r>
        <w:t>Sub-Queries</w:t>
      </w:r>
    </w:p>
    <w:p w14:paraId="6D395223" w14:textId="452361EE" w:rsidR="00C6033A" w:rsidRDefault="00C6033A" w:rsidP="00C6033A">
      <w:pPr>
        <w:ind w:firstLine="720"/>
      </w:pPr>
      <w:r>
        <w:t>Joins</w:t>
      </w:r>
    </w:p>
    <w:p w14:paraId="17CCD8E1" w14:textId="2AC8D232" w:rsidR="00787BFD" w:rsidRDefault="00787BFD" w:rsidP="00787BFD">
      <w:pPr>
        <w:pStyle w:val="Heading1"/>
      </w:pPr>
      <w:r>
        <w:lastRenderedPageBreak/>
        <w:t>Personal Details</w:t>
      </w:r>
    </w:p>
    <w:p w14:paraId="753490B1" w14:textId="6F922265" w:rsidR="00787BFD" w:rsidRDefault="00787BFD" w:rsidP="00787BFD">
      <w:r>
        <w:t xml:space="preserve">Name </w:t>
      </w:r>
      <w:r>
        <w:tab/>
      </w:r>
      <w:r>
        <w:tab/>
      </w:r>
      <w:r>
        <w:tab/>
        <w:t>:</w:t>
      </w:r>
      <w:r>
        <w:tab/>
        <w:t>Heena Kouser</w:t>
      </w:r>
    </w:p>
    <w:p w14:paraId="68B5514C" w14:textId="0CEA7CEE" w:rsidR="00787BFD" w:rsidRDefault="00787BFD" w:rsidP="00787BFD">
      <w:r>
        <w:t>Father’s Name</w:t>
      </w:r>
      <w:r>
        <w:tab/>
      </w:r>
      <w:r>
        <w:tab/>
        <w:t>:</w:t>
      </w:r>
      <w:r>
        <w:tab/>
        <w:t>Mohammed Haneef</w:t>
      </w:r>
    </w:p>
    <w:p w14:paraId="2AC7DB44" w14:textId="7544B830" w:rsidR="00787BFD" w:rsidRDefault="00787BFD" w:rsidP="00787BFD">
      <w:r>
        <w:t>Date of Birth</w:t>
      </w:r>
      <w:r>
        <w:tab/>
      </w:r>
      <w:r>
        <w:tab/>
        <w:t>:</w:t>
      </w:r>
      <w:r>
        <w:tab/>
        <w:t>7</w:t>
      </w:r>
      <w:r w:rsidRPr="00787BFD">
        <w:rPr>
          <w:vertAlign w:val="superscript"/>
        </w:rPr>
        <w:t>th</w:t>
      </w:r>
      <w:r>
        <w:t xml:space="preserve"> Feb 1997</w:t>
      </w:r>
    </w:p>
    <w:p w14:paraId="59F7298F" w14:textId="1C89E6CE" w:rsidR="00787BFD" w:rsidRDefault="00787BFD" w:rsidP="00787BFD">
      <w:r>
        <w:t>Marital Status</w:t>
      </w:r>
      <w:r>
        <w:tab/>
      </w:r>
      <w:r>
        <w:tab/>
        <w:t>:</w:t>
      </w:r>
      <w:r>
        <w:tab/>
        <w:t>Single</w:t>
      </w:r>
    </w:p>
    <w:p w14:paraId="02A313CC" w14:textId="587E223A" w:rsidR="00787BFD" w:rsidRDefault="00787BFD" w:rsidP="00787BFD">
      <w:r>
        <w:t>Languages Known</w:t>
      </w:r>
      <w:r>
        <w:tab/>
        <w:t>:</w:t>
      </w:r>
      <w:r>
        <w:tab/>
        <w:t>English, Kannada, Urdu, and Hindi</w:t>
      </w:r>
    </w:p>
    <w:p w14:paraId="67EB5B06" w14:textId="73A5581D" w:rsidR="00787BFD" w:rsidRDefault="00787BFD" w:rsidP="00787BFD">
      <w:r>
        <w:t>Nationality</w:t>
      </w:r>
      <w:r>
        <w:tab/>
      </w:r>
      <w:r>
        <w:tab/>
        <w:t>:</w:t>
      </w:r>
      <w:r>
        <w:tab/>
        <w:t>Indian</w:t>
      </w:r>
    </w:p>
    <w:p w14:paraId="38C81BB1" w14:textId="29325097" w:rsidR="00787BFD" w:rsidRDefault="00787BFD" w:rsidP="00787BFD">
      <w:pPr>
        <w:pStyle w:val="Heading1"/>
      </w:pPr>
      <w:r>
        <w:t xml:space="preserve">Declaration </w:t>
      </w:r>
    </w:p>
    <w:p w14:paraId="42B140C7" w14:textId="6D8A0DFD" w:rsidR="00787BFD" w:rsidRDefault="00787BFD" w:rsidP="00787BFD">
      <w:r>
        <w:t xml:space="preserve">I </w:t>
      </w:r>
      <w:r w:rsidR="00C6033A">
        <w:t>hereby</w:t>
      </w:r>
      <w:r>
        <w:t xml:space="preserve"> declare that the above written particulars are true to the best of my knowledge and belief.</w:t>
      </w:r>
    </w:p>
    <w:p w14:paraId="0A9A59EE" w14:textId="5E78A992" w:rsidR="00787BFD" w:rsidRDefault="00787BFD" w:rsidP="00787BFD"/>
    <w:p w14:paraId="560E2306" w14:textId="54F59909" w:rsidR="00787BFD" w:rsidRDefault="00787BFD" w:rsidP="00787BFD">
      <w:r>
        <w:t xml:space="preserve">Date </w:t>
      </w:r>
      <w:proofErr w:type="gramStart"/>
      <w:r>
        <w:t xml:space="preserve">  :</w:t>
      </w:r>
      <w:proofErr w:type="gramEnd"/>
    </w:p>
    <w:p w14:paraId="13AFB659" w14:textId="4AC39C1F" w:rsidR="00787BFD" w:rsidRDefault="00787BFD" w:rsidP="00787BFD">
      <w:proofErr w:type="gramStart"/>
      <w:r>
        <w:t>Place  :</w:t>
      </w:r>
      <w:proofErr w:type="gramEnd"/>
      <w:r>
        <w:t xml:space="preserve"> Bangalore </w:t>
      </w:r>
    </w:p>
    <w:p w14:paraId="4D493F68" w14:textId="6EEF0C21" w:rsidR="00787BFD" w:rsidRPr="006E1507" w:rsidRDefault="00787BFD" w:rsidP="00787B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(Heena Kouser)</w:t>
      </w:r>
    </w:p>
    <w:sectPr w:rsidR="00787BFD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B65C" w14:textId="77777777" w:rsidR="00667AA5" w:rsidRDefault="00667AA5" w:rsidP="0068194B">
      <w:r>
        <w:separator/>
      </w:r>
    </w:p>
    <w:p w14:paraId="6852C66E" w14:textId="77777777" w:rsidR="00667AA5" w:rsidRDefault="00667AA5"/>
    <w:p w14:paraId="4A935016" w14:textId="77777777" w:rsidR="00667AA5" w:rsidRDefault="00667AA5"/>
  </w:endnote>
  <w:endnote w:type="continuationSeparator" w:id="0">
    <w:p w14:paraId="5891F7E6" w14:textId="77777777" w:rsidR="00667AA5" w:rsidRDefault="00667AA5" w:rsidP="0068194B">
      <w:r>
        <w:continuationSeparator/>
      </w:r>
    </w:p>
    <w:p w14:paraId="72E017DB" w14:textId="77777777" w:rsidR="00667AA5" w:rsidRDefault="00667AA5"/>
    <w:p w14:paraId="1A001C94" w14:textId="77777777" w:rsidR="00667AA5" w:rsidRDefault="00667A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1345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49F7" w14:textId="77777777" w:rsidR="00667AA5" w:rsidRDefault="00667AA5" w:rsidP="0068194B">
      <w:r>
        <w:separator/>
      </w:r>
    </w:p>
    <w:p w14:paraId="20FF7EBF" w14:textId="77777777" w:rsidR="00667AA5" w:rsidRDefault="00667AA5"/>
    <w:p w14:paraId="04AE1C17" w14:textId="77777777" w:rsidR="00667AA5" w:rsidRDefault="00667AA5"/>
  </w:footnote>
  <w:footnote w:type="continuationSeparator" w:id="0">
    <w:p w14:paraId="6E9804B0" w14:textId="77777777" w:rsidR="00667AA5" w:rsidRDefault="00667AA5" w:rsidP="0068194B">
      <w:r>
        <w:continuationSeparator/>
      </w:r>
    </w:p>
    <w:p w14:paraId="58F8D8A2" w14:textId="77777777" w:rsidR="00667AA5" w:rsidRDefault="00667AA5"/>
    <w:p w14:paraId="5D9BB310" w14:textId="77777777" w:rsidR="00667AA5" w:rsidRDefault="00667A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7A9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F29C3A" wp14:editId="69601D8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AB7EF7B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1E3698"/>
    <w:multiLevelType w:val="hybridMultilevel"/>
    <w:tmpl w:val="DDA0C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D629EA"/>
    <w:multiLevelType w:val="hybridMultilevel"/>
    <w:tmpl w:val="830E1A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E9C0CEE"/>
    <w:multiLevelType w:val="hybridMultilevel"/>
    <w:tmpl w:val="7CB004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F111E6"/>
    <w:multiLevelType w:val="hybridMultilevel"/>
    <w:tmpl w:val="DCA89346"/>
    <w:lvl w:ilvl="0" w:tplc="57C0C5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D285D"/>
    <w:multiLevelType w:val="hybridMultilevel"/>
    <w:tmpl w:val="5510A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390484">
    <w:abstractNumId w:val="9"/>
  </w:num>
  <w:num w:numId="2" w16cid:durableId="1457792128">
    <w:abstractNumId w:val="8"/>
  </w:num>
  <w:num w:numId="3" w16cid:durableId="214777586">
    <w:abstractNumId w:val="7"/>
  </w:num>
  <w:num w:numId="4" w16cid:durableId="1170675845">
    <w:abstractNumId w:val="6"/>
  </w:num>
  <w:num w:numId="5" w16cid:durableId="502823770">
    <w:abstractNumId w:val="11"/>
  </w:num>
  <w:num w:numId="6" w16cid:durableId="326371169">
    <w:abstractNumId w:val="3"/>
  </w:num>
  <w:num w:numId="7" w16cid:durableId="1441879261">
    <w:abstractNumId w:val="12"/>
  </w:num>
  <w:num w:numId="8" w16cid:durableId="216748728">
    <w:abstractNumId w:val="2"/>
  </w:num>
  <w:num w:numId="9" w16cid:durableId="14618940">
    <w:abstractNumId w:val="14"/>
  </w:num>
  <w:num w:numId="10" w16cid:durableId="1556042120">
    <w:abstractNumId w:val="5"/>
  </w:num>
  <w:num w:numId="11" w16cid:durableId="656105336">
    <w:abstractNumId w:val="4"/>
  </w:num>
  <w:num w:numId="12" w16cid:durableId="1271277024">
    <w:abstractNumId w:val="1"/>
  </w:num>
  <w:num w:numId="13" w16cid:durableId="377121600">
    <w:abstractNumId w:val="0"/>
  </w:num>
  <w:num w:numId="14" w16cid:durableId="1032808622">
    <w:abstractNumId w:val="13"/>
  </w:num>
  <w:num w:numId="15" w16cid:durableId="2010447957">
    <w:abstractNumId w:val="17"/>
  </w:num>
  <w:num w:numId="16" w16cid:durableId="151214034">
    <w:abstractNumId w:val="15"/>
  </w:num>
  <w:num w:numId="17" w16cid:durableId="277378140">
    <w:abstractNumId w:val="16"/>
  </w:num>
  <w:num w:numId="18" w16cid:durableId="1649245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95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D31AA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5831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7AA5"/>
    <w:rsid w:val="0068194B"/>
    <w:rsid w:val="00692703"/>
    <w:rsid w:val="006A1962"/>
    <w:rsid w:val="006B5D48"/>
    <w:rsid w:val="006B7D7B"/>
    <w:rsid w:val="006C1495"/>
    <w:rsid w:val="006C1A5E"/>
    <w:rsid w:val="006D65FA"/>
    <w:rsid w:val="006E1507"/>
    <w:rsid w:val="00704206"/>
    <w:rsid w:val="00712D8B"/>
    <w:rsid w:val="007273B7"/>
    <w:rsid w:val="00733E0A"/>
    <w:rsid w:val="0074403D"/>
    <w:rsid w:val="00746D44"/>
    <w:rsid w:val="00750AFB"/>
    <w:rsid w:val="007538DC"/>
    <w:rsid w:val="00757803"/>
    <w:rsid w:val="00780129"/>
    <w:rsid w:val="00787BFD"/>
    <w:rsid w:val="0079206B"/>
    <w:rsid w:val="00796076"/>
    <w:rsid w:val="007C0566"/>
    <w:rsid w:val="007C606B"/>
    <w:rsid w:val="007E6A61"/>
    <w:rsid w:val="00801140"/>
    <w:rsid w:val="00803404"/>
    <w:rsid w:val="00824BB0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5CC3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27542"/>
    <w:rsid w:val="00C47FA6"/>
    <w:rsid w:val="00C57FC6"/>
    <w:rsid w:val="00C6033A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9D1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2BA0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75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az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5B59B327B7462CAA8AD2D195210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0F130-E5E3-4491-869D-FB4538341E49}"/>
      </w:docPartPr>
      <w:docPartBody>
        <w:p w:rsidR="00D71BBC" w:rsidRDefault="000C0E3C">
          <w:pPr>
            <w:pStyle w:val="F75B59B327B7462CAA8AD2D195210BF3"/>
          </w:pPr>
          <w:r w:rsidRPr="00CF1A49">
            <w:t>·</w:t>
          </w:r>
        </w:p>
      </w:docPartBody>
    </w:docPart>
    <w:docPart>
      <w:docPartPr>
        <w:name w:val="6BAE7413A3314B8E80B88DA2A73A4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985A7-6598-4479-BA99-8D808ADF1374}"/>
      </w:docPartPr>
      <w:docPartBody>
        <w:p w:rsidR="00D71BBC" w:rsidRDefault="000C0E3C">
          <w:pPr>
            <w:pStyle w:val="6BAE7413A3314B8E80B88DA2A73A44CB"/>
          </w:pPr>
          <w:r w:rsidRPr="00CF1A49">
            <w:t>·</w:t>
          </w:r>
        </w:p>
      </w:docPartBody>
    </w:docPart>
    <w:docPart>
      <w:docPartPr>
        <w:name w:val="FFC99E0F1C9146D69ADD0DED5A293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75693-F293-4C1E-AE55-BE66925A0321}"/>
      </w:docPartPr>
      <w:docPartBody>
        <w:p w:rsidR="00D71BBC" w:rsidRDefault="000C0E3C">
          <w:pPr>
            <w:pStyle w:val="FFC99E0F1C9146D69ADD0DED5A2938A6"/>
          </w:pPr>
          <w:r w:rsidRPr="00CF1A49">
            <w:t>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3C"/>
    <w:rsid w:val="000C0E3C"/>
    <w:rsid w:val="00540A1A"/>
    <w:rsid w:val="00687D56"/>
    <w:rsid w:val="00D7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75B59B327B7462CAA8AD2D195210BF3">
    <w:name w:val="F75B59B327B7462CAA8AD2D195210BF3"/>
  </w:style>
  <w:style w:type="paragraph" w:customStyle="1" w:styleId="6BAE7413A3314B8E80B88DA2A73A44CB">
    <w:name w:val="6BAE7413A3314B8E80B88DA2A73A44C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FC99E0F1C9146D69ADD0DED5A2938A6">
    <w:name w:val="FFC99E0F1C9146D69ADD0DED5A293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2023-02-19T16:24:00Z</dcterms:created>
  <dcterms:modified xsi:type="dcterms:W3CDTF">2023-02-19T16:24:00Z</dcterms:modified>
  <cp:category/>
</cp:coreProperties>
</file>